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>Федеральное государственное бюджетное образовательное учреждение высшего обр</w:t>
      </w:r>
      <w:r w:rsidRPr="0069647E">
        <w:t>а</w:t>
      </w:r>
      <w:r w:rsidRPr="0069647E">
        <w:t xml:space="preserve">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6C50E2" w:rsidRDefault="000075D6" w:rsidP="002114D4">
      <w:pPr>
        <w:spacing w:after="34" w:line="259" w:lineRule="auto"/>
        <w:jc w:val="center"/>
        <w:rPr>
          <w:lang w:val="en-US"/>
        </w:rPr>
      </w:pPr>
      <w:r>
        <w:rPr>
          <w:sz w:val="36"/>
        </w:rPr>
        <w:t>Расчётно-графическая работа</w:t>
      </w:r>
    </w:p>
    <w:p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0075D6">
        <w:rPr>
          <w:sz w:val="36"/>
        </w:rPr>
        <w:t>ЭВМ и периферийные устройства</w:t>
      </w:r>
    </w:p>
    <w:p w:rsidR="002114D4" w:rsidRDefault="002114D4" w:rsidP="002114D4">
      <w:pPr>
        <w:spacing w:after="0" w:line="259" w:lineRule="auto"/>
        <w:jc w:val="center"/>
      </w:pPr>
    </w:p>
    <w:p w:rsidR="002114D4" w:rsidRDefault="002114D4" w:rsidP="002114D4">
      <w:pPr>
        <w:spacing w:after="0" w:line="259" w:lineRule="auto"/>
        <w:jc w:val="center"/>
        <w:rPr>
          <w:lang w:val="en-US"/>
        </w:rPr>
      </w:pPr>
      <w:r>
        <w:t xml:space="preserve"> </w:t>
      </w:r>
    </w:p>
    <w:p w:rsidR="006C50E2" w:rsidRPr="006C50E2" w:rsidRDefault="006C50E2" w:rsidP="002114D4">
      <w:pPr>
        <w:spacing w:after="0" w:line="259" w:lineRule="auto"/>
        <w:jc w:val="center"/>
        <w:rPr>
          <w:lang w:val="en-US"/>
        </w:rPr>
      </w:pPr>
    </w:p>
    <w:p w:rsidR="002114D4" w:rsidRPr="0069647E" w:rsidRDefault="002114D4" w:rsidP="002114D4">
      <w:pPr>
        <w:spacing w:after="0" w:line="259" w:lineRule="auto"/>
        <w:jc w:val="center"/>
      </w:pPr>
      <w:r>
        <w:t>Вариант №</w:t>
      </w:r>
      <w:r w:rsidR="0080628C">
        <w:t>7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0A7F59">
      <w:pPr>
        <w:ind w:left="5387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2114D4">
      <w:pPr>
        <w:ind w:left="5387"/>
      </w:pPr>
      <w:r w:rsidRPr="0069647E">
        <w:t>Проверил</w:t>
      </w:r>
      <w:r w:rsidR="00614855">
        <w:t>а</w:t>
      </w:r>
      <w:r w:rsidRPr="0069647E">
        <w:t xml:space="preserve">: </w:t>
      </w:r>
      <w:r w:rsidR="00614855">
        <w:t>доцент Андреева А.А.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6C50E2" w:rsidRPr="006C50E2" w:rsidRDefault="006C50E2" w:rsidP="004B039B">
      <w:pPr>
        <w:jc w:val="center"/>
        <w:rPr>
          <w:rStyle w:val="ac"/>
        </w:rPr>
      </w:pPr>
      <w:r>
        <w:rPr>
          <w:rStyle w:val="ac"/>
        </w:rPr>
        <w:lastRenderedPageBreak/>
        <w:t xml:space="preserve">Часть 1. </w:t>
      </w:r>
      <w:r>
        <w:t xml:space="preserve">Определение характеристик и возможностей </w:t>
      </w:r>
      <w:r w:rsidRPr="0080628C">
        <w:br/>
      </w:r>
      <w:r>
        <w:t xml:space="preserve">процессора с использованием команды </w:t>
      </w:r>
      <w:r>
        <w:rPr>
          <w:lang w:val="en-US"/>
        </w:rPr>
        <w:t>CPUID</w:t>
      </w:r>
    </w:p>
    <w:p w:rsidR="004B039B" w:rsidRDefault="004B039B" w:rsidP="004B039B">
      <w:pPr>
        <w:jc w:val="center"/>
        <w:rPr>
          <w:rStyle w:val="ac"/>
        </w:rPr>
      </w:pPr>
      <w:r w:rsidRPr="004B039B">
        <w:rPr>
          <w:rStyle w:val="ac"/>
        </w:rPr>
        <w:t>Цель работы</w:t>
      </w:r>
    </w:p>
    <w:p w:rsidR="004B039B" w:rsidRPr="004B039B" w:rsidRDefault="004B039B" w:rsidP="004B039B">
      <w:pPr>
        <w:rPr>
          <w:b/>
          <w:bCs/>
        </w:rPr>
      </w:pPr>
      <w:r>
        <w:t>Получить практические навыки по определению характеристик и возможностей пр</w:t>
      </w:r>
      <w:r>
        <w:t>о</w:t>
      </w:r>
      <w:r>
        <w:t xml:space="preserve">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:rsidR="004B039B" w:rsidRDefault="004B039B" w:rsidP="004B039B">
      <w:pPr>
        <w:jc w:val="center"/>
      </w:pPr>
      <w:r w:rsidRPr="004B039B">
        <w:rPr>
          <w:rStyle w:val="ac"/>
        </w:rPr>
        <w:t>Задание к лабораторной работе</w:t>
      </w:r>
    </w:p>
    <w:p w:rsidR="004B039B" w:rsidRDefault="004B039B" w:rsidP="004B039B">
      <w:r>
        <w:t xml:space="preserve">Написать программу с использованием команды </w:t>
      </w:r>
      <w:r>
        <w:rPr>
          <w:lang w:val="en-US"/>
        </w:rPr>
        <w:t>CPUID</w:t>
      </w:r>
      <w:r>
        <w:t xml:space="preserve"> для вывода в виде строки н</w:t>
      </w:r>
      <w:r>
        <w:t>а</w:t>
      </w:r>
      <w:r>
        <w:t xml:space="preserve">именования </w:t>
      </w:r>
      <w:r w:rsidRPr="004B039B">
        <w:t xml:space="preserve">производителя процессора в </w:t>
      </w:r>
      <w:proofErr w:type="spellStart"/>
      <w:r w:rsidRPr="004B039B">
        <w:t>MessageBoxA</w:t>
      </w:r>
      <w:proofErr w:type="spellEnd"/>
      <w:r w:rsidRPr="004B039B">
        <w:t>. Следующей строкой вывести семейство процессоров, наименование компании, марку процессора, номер процессора и тактовую частоту, а также максимальный объём памяти, поддерживаемый процесс</w:t>
      </w:r>
      <w:r w:rsidRPr="004B039B">
        <w:t>о</w:t>
      </w:r>
      <w:r w:rsidRPr="004B039B">
        <w:t>ром</w:t>
      </w:r>
      <w:r>
        <w:t>.</w:t>
      </w:r>
    </w:p>
    <w:p w:rsidR="006342F2" w:rsidRPr="006342F2" w:rsidRDefault="006342F2" w:rsidP="006342F2">
      <w:pPr>
        <w:jc w:val="center"/>
        <w:rPr>
          <w:rStyle w:val="ac"/>
        </w:rPr>
      </w:pPr>
      <w:r w:rsidRPr="006342F2">
        <w:rPr>
          <w:rStyle w:val="ac"/>
        </w:rPr>
        <w:t>Описание команды CPUID</w:t>
      </w:r>
    </w:p>
    <w:tbl>
      <w:tblPr>
        <w:tblStyle w:val="ad"/>
        <w:tblW w:w="5000" w:type="pct"/>
        <w:tblLook w:val="04A0"/>
      </w:tblPr>
      <w:tblGrid>
        <w:gridCol w:w="3254"/>
        <w:gridCol w:w="7428"/>
      </w:tblGrid>
      <w:tr w:rsidR="006342F2" w:rsidTr="006342F2">
        <w:tc>
          <w:tcPr>
            <w:tcW w:w="1523" w:type="pct"/>
          </w:tcPr>
          <w:p w:rsidR="006342F2" w:rsidRDefault="006342F2" w:rsidP="006342F2">
            <w:pPr>
              <w:jc w:val="center"/>
            </w:pPr>
            <w:r>
              <w:t>Вход</w:t>
            </w:r>
          </w:p>
        </w:tc>
        <w:tc>
          <w:tcPr>
            <w:tcW w:w="3477" w:type="pct"/>
          </w:tcPr>
          <w:p w:rsidR="006342F2" w:rsidRDefault="006342F2" w:rsidP="006342F2">
            <w:pPr>
              <w:jc w:val="center"/>
            </w:pPr>
            <w:r>
              <w:t>Выход</w:t>
            </w:r>
          </w:p>
        </w:tc>
      </w:tr>
      <w:tr w:rsidR="006342F2" w:rsidTr="006342F2">
        <w:tc>
          <w:tcPr>
            <w:tcW w:w="1523" w:type="pct"/>
          </w:tcPr>
          <w:p w:rsidR="006342F2" w:rsidRPr="006342F2" w:rsidRDefault="006342F2" w:rsidP="006342F2">
            <w:pPr>
              <w:rPr>
                <w:lang w:val="en-US"/>
              </w:rPr>
            </w:pPr>
            <w:r>
              <w:rPr>
                <w:lang w:val="en-US"/>
              </w:rPr>
              <w:t>EAX = 80000008H</w:t>
            </w:r>
          </w:p>
        </w:tc>
        <w:tc>
          <w:tcPr>
            <w:tcW w:w="3477" w:type="pct"/>
          </w:tcPr>
          <w:p w:rsidR="006342F2" w:rsidRDefault="006342F2" w:rsidP="006342F2">
            <w:r w:rsidRPr="006342F2">
              <w:rPr>
                <w:rStyle w:val="ac"/>
              </w:rPr>
              <w:t>EAX</w:t>
            </w:r>
            <w:r w:rsidRPr="006342F2">
              <w:t xml:space="preserve">: </w:t>
            </w:r>
            <w:r>
              <w:t>размер линейного (физического) адреса.</w:t>
            </w:r>
          </w:p>
          <w:p w:rsidR="006342F2" w:rsidRDefault="006342F2" w:rsidP="006342F2">
            <w:r>
              <w:t>Биты 07-00: количество битов физического адреса.</w:t>
            </w:r>
          </w:p>
          <w:p w:rsidR="006342F2" w:rsidRDefault="006342F2" w:rsidP="006342F2">
            <w:r>
              <w:t>Биты 15-08 количество битов линейного адреса.</w:t>
            </w:r>
          </w:p>
          <w:p w:rsidR="006342F2" w:rsidRDefault="006342F2" w:rsidP="006342F2">
            <w:r>
              <w:t>Биты 31-16: зарезервировано = 0.</w:t>
            </w:r>
          </w:p>
          <w:p w:rsidR="006342F2" w:rsidRPr="006342F2" w:rsidRDefault="006342F2" w:rsidP="006342F2">
            <w:r w:rsidRPr="006342F2">
              <w:rPr>
                <w:rStyle w:val="ac"/>
              </w:rPr>
              <w:t>EBX, ECX, EDX</w:t>
            </w:r>
            <w:r>
              <w:t>: зарезервированы, равны 0.</w:t>
            </w:r>
          </w:p>
        </w:tc>
      </w:tr>
    </w:tbl>
    <w:p w:rsidR="006342F2" w:rsidRDefault="006342F2" w:rsidP="004B039B">
      <w:pPr>
        <w:rPr>
          <w:b/>
          <w:bCs/>
        </w:rPr>
      </w:pPr>
    </w:p>
    <w:p w:rsidR="006342F2" w:rsidRDefault="00CB2586" w:rsidP="00CB2586">
      <w:pPr>
        <w:jc w:val="center"/>
        <w:rPr>
          <w:b/>
          <w:bCs/>
        </w:rPr>
      </w:pPr>
      <w:r>
        <w:rPr>
          <w:b/>
          <w:bCs/>
        </w:rPr>
        <w:t>Граф схема алгоритма получения информации о бренде</w:t>
      </w:r>
    </w:p>
    <w:p w:rsidR="00CB2586" w:rsidRDefault="00EC2371" w:rsidP="00CB2586">
      <w:pPr>
        <w:jc w:val="center"/>
        <w:rPr>
          <w:b/>
          <w:bCs/>
        </w:rPr>
      </w:pPr>
      <w:r>
        <w:rPr>
          <w:b/>
          <w:bCs/>
          <w:noProof/>
        </w:rPr>
      </w:r>
      <w:r w:rsidR="000A7F59">
        <w:rPr>
          <w:b/>
          <w:bCs/>
          <w:noProof/>
        </w:rPr>
        <w:pict>
          <v:group id="_x0000_s1026" editas="canvas" style="width:509.65pt;height:342.85pt;mso-position-horizontal-relative:char;mso-position-vertical-relative:line" coordorigin="70" coordsize="64725,4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;width:64725;height:43542;visibility:visible;mso-wrap-style:square" filled="t">
              <v:fill o:detectmouseclick="t"/>
              <v:path o:connecttype="none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51111618" o:spid="_x0000_s1028" type="#_x0000_t109" style="position:absolute;left:9070;top:3799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" fillcolor="white [3201]" strokecolor="black [3200]" strokeweight="1pt">
              <v:textbox inset="2.99481mm,1.49742mm,2.99481mm,1.49742mm">
                <w:txbxContent>
                  <w:p w:rsidR="00CB2586" w:rsidRPr="00CB2586" w:rsidRDefault="00CB2586" w:rsidP="00CB258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EAX = 80000000H</w:t>
                    </w:r>
                  </w:p>
                  <w:p w:rsidR="00CB2586" w:rsidRDefault="00CB2586" w:rsidP="00CB2586">
                    <w:pPr>
                      <w:jc w:val="center"/>
                    </w:pP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1067510941" o:spid="_x0000_s1029" type="#_x0000_t110" style="position:absolute;left:68;top:12841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" fillcolor="white [3201]" strokecolor="black [3200]" strokeweight="1pt">
              <v:textbox inset="2.99481mm,1.49742mm,2.99481mm,1.49742mm">
                <w:txbxContent>
                  <w:p w:rsidR="00CB2586" w:rsidRPr="00CB2586" w:rsidRDefault="00CB2586" w:rsidP="00CB258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EAX = 80000000H</w:t>
                    </w:r>
                  </w:p>
                  <w:p w:rsidR="00CB2586" w:rsidRDefault="00CB2586" w:rsidP="00CB2586">
                    <w:pPr>
                      <w:jc w:val="center"/>
                    </w:pPr>
                  </w:p>
                </w:txbxContent>
              </v:textbox>
            </v:shape>
            <v:shape id="Блок-схема: процесс 1014429084" o:spid="_x0000_s1030" type="#_x0000_t109" style="position:absolute;left:40557;top:13385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" fillcolor="white [3201]" strokecolor="black [3200]" strokeweight="1pt">
              <v:textbox inset="2.99481mm,1.49742mm,2.99481mm,1.49742mm">
                <w:txbxContent>
                  <w:p w:rsidR="00CB2586" w:rsidRPr="00CB2586" w:rsidRDefault="00CB2586" w:rsidP="00CB2586">
                    <w:pPr>
                      <w:jc w:val="center"/>
                    </w:pPr>
                    <w:r>
                      <w:t>Строка бренда не поддерживается</w:t>
                    </w:r>
                  </w:p>
                </w:txbxContent>
              </v:textbox>
            </v:shape>
            <v:shape id="Блок-схема: процесс 515947864" o:spid="_x0000_s1031" type="#_x0000_t109" style="position:absolute;left:7254;top:24918;width:216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" fillcolor="white [3201]" strokecolor="black [3200]" strokeweight="1pt">
              <v:textbox inset="2.99481mm,1.49742mm,2.99481mm,1.49742mm">
                <w:txbxContent>
                  <w:p w:rsidR="00CB2586" w:rsidRPr="00CB2586" w:rsidRDefault="00CB2586" w:rsidP="00CB2586">
                    <w:pPr>
                      <w:jc w:val="center"/>
                    </w:pPr>
                    <w:r>
                      <w:t>Строка бренда подде</w:t>
                    </w:r>
                    <w:r>
                      <w:t>р</w:t>
                    </w:r>
                    <w:r>
                      <w:t>живается частично</w:t>
                    </w:r>
                  </w:p>
                  <w:p w:rsidR="00CB2586" w:rsidRDefault="00CB2586" w:rsidP="00CB2586">
                    <w:pPr>
                      <w:jc w:val="center"/>
                    </w:pPr>
                  </w:p>
                </w:txbxContent>
              </v:textbox>
            </v:shape>
            <v:shape id="Блок-схема: решение 1951263884" o:spid="_x0000_s1032" type="#_x0000_t110" style="position:absolute;left:73;top:34368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" fillcolor="white [3201]" strokecolor="black [3200]" strokeweight="1pt">
              <v:textbox inset="2.99481mm,1.49742mm,2.99481mm,1.49742mm">
                <w:txbxContent>
                  <w:p w:rsidR="00CB2586" w:rsidRPr="00CB2586" w:rsidRDefault="00CB2586" w:rsidP="00CB258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EAX </w:t>
                    </w:r>
                    <w:r>
                      <w:t>≥</w:t>
                    </w:r>
                    <w:r>
                      <w:rPr>
                        <w:lang w:val="en-US"/>
                      </w:rPr>
                      <w:t xml:space="preserve"> 8000000</w:t>
                    </w:r>
                    <w:r>
                      <w:t>4</w:t>
                    </w:r>
                    <w:r>
                      <w:rPr>
                        <w:lang w:val="en-US"/>
                      </w:rPr>
                      <w:t>H</w:t>
                    </w:r>
                  </w:p>
                  <w:p w:rsidR="00CB2586" w:rsidRDefault="00CB2586" w:rsidP="00CB2586">
                    <w:pPr>
                      <w:jc w:val="center"/>
                    </w:pPr>
                  </w:p>
                </w:txbxContent>
              </v:textbox>
            </v:shape>
            <v:shape id="Блок-схема: процесс 461523254" o:spid="_x0000_s1033" type="#_x0000_t109" style="position:absolute;left:42747;top:34851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" fillcolor="white [3201]" strokecolor="black [3200]" strokeweight="1pt">
              <v:textbox inset="2.99481mm,1.49742mm,2.99481mm,1.49742mm">
                <w:txbxContent>
                  <w:p w:rsidR="00CB2586" w:rsidRPr="00CB2586" w:rsidRDefault="00CB2586" w:rsidP="00CB2586">
                    <w:pPr>
                      <w:jc w:val="center"/>
                    </w:pPr>
                    <w:r>
                      <w:t>Строка бренда по</w:t>
                    </w:r>
                    <w:r>
                      <w:t>д</w:t>
                    </w:r>
                    <w:r>
                      <w:t>держивается</w:t>
                    </w:r>
                  </w:p>
                  <w:p w:rsidR="00CB2586" w:rsidRDefault="00CB2586" w:rsidP="00CB2586">
                    <w:pPr>
                      <w:jc w:val="center"/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22132008" o:spid="_x0000_s1034" type="#_x0000_t32" style="position:absolute;left:18068;top:7399;width:2;height:5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" strokecolor="black [3200]" strokeweight=".5pt">
              <v:stroke endarrow="block" joinstyle="miter"/>
            </v:shape>
            <v:shape id="Прямая со стрелкой 1193773067" o:spid="_x0000_s1035" type="#_x0000_t32" style="position:absolute;left:36068;top:16441;width:448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" strokecolor="black [3200]" strokeweight=".5pt">
              <v:stroke endarrow="block" joinstyle="miter"/>
            </v:shape>
            <v:shape id="Прямая со стрелкой 1876286708" o:spid="_x0000_s1036" type="#_x0000_t32" style="position:absolute;left:18054;top:20041;width:14;height:48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" strokecolor="black [3200]" strokeweight=".5pt">
              <v:stroke endarrow="block" joinstyle="miter"/>
            </v:shape>
            <v:shape id="Прямая со стрелкой 2093127003" o:spid="_x0000_s1037" type="#_x0000_t32" style="position:absolute;left:18054;top:31038;width:19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" strokecolor="black [3200]" strokeweight=".5pt">
              <v:stroke endarrow="block" joinstyle="miter"/>
            </v:shape>
            <v:shape id="Прямая со стрелкой 2060589525" o:spid="_x0000_s1038" type="#_x0000_t32" style="position:absolute;left:36073;top:37911;width:667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" strokecolor="black [3200]" strokeweight=".5pt">
              <v:stroke endarrow="block" joinstyle="miter"/>
            </v:shape>
            <w10:wrap type="none"/>
            <w10:anchorlock/>
          </v:group>
        </w:pict>
      </w:r>
    </w:p>
    <w:p w:rsidR="00D176C2" w:rsidRPr="00786F7B" w:rsidRDefault="00D176C2" w:rsidP="00CB2586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Те</w:t>
      </w:r>
      <w:proofErr w:type="gramStart"/>
      <w:r>
        <w:rPr>
          <w:b/>
          <w:bCs/>
        </w:rPr>
        <w:t>кст</w:t>
      </w:r>
      <w:r w:rsidRPr="00786F7B">
        <w:rPr>
          <w:b/>
          <w:bCs/>
          <w:lang w:val="en-US"/>
        </w:rPr>
        <w:t xml:space="preserve"> </w:t>
      </w:r>
      <w:r>
        <w:rPr>
          <w:b/>
          <w:bCs/>
        </w:rPr>
        <w:t>пр</w:t>
      </w:r>
      <w:proofErr w:type="gramEnd"/>
      <w:r>
        <w:rPr>
          <w:b/>
          <w:bCs/>
        </w:rPr>
        <w:t>ограммы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../kernel32.lib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../user32.lib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>: proc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MessageBoxA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>: proc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wsprintfA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>: proc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.data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MsgCaption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db      "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cpuid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", 0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vendorId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  db      13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dup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(0)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brandString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db      "Brand string not supported", 24 dup(0)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fmt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       db      "Vendor ID: %s", 13, 10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"CPU: %s", 13, 10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"Physical memory: 2^%d", 13, 10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"Linear memory: 2^%d", 0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MsgBoxText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db      256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dup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>0)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6C50E2">
        <w:rPr>
          <w:rFonts w:ascii="Consolas" w:hAnsi="Consolas"/>
          <w:sz w:val="20"/>
          <w:szCs w:val="20"/>
        </w:rPr>
        <w:t>.</w:t>
      </w:r>
      <w:r w:rsidRPr="00614855">
        <w:rPr>
          <w:rFonts w:ascii="Consolas" w:hAnsi="Consolas"/>
          <w:sz w:val="20"/>
          <w:szCs w:val="20"/>
          <w:lang w:val="en-US"/>
        </w:rPr>
        <w:t>code</w:t>
      </w:r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proofErr w:type="spellStart"/>
      <w:r w:rsidRPr="00614855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proc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sub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rsp</w:t>
      </w:r>
      <w:proofErr w:type="spellEnd"/>
      <w:r w:rsidRPr="00D176C2">
        <w:rPr>
          <w:rFonts w:ascii="Consolas" w:hAnsi="Consolas"/>
          <w:sz w:val="20"/>
          <w:szCs w:val="20"/>
        </w:rPr>
        <w:t>, 7 * 8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  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выделить стек для передачи параметров + выравнивание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vendorId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  ;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= 0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cpuid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             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Vendor ID</w:t>
      </w:r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; </w:t>
      </w:r>
      <w:r w:rsidRPr="00D176C2">
        <w:rPr>
          <w:rFonts w:ascii="Consolas" w:hAnsi="Consolas"/>
          <w:sz w:val="20"/>
          <w:szCs w:val="20"/>
        </w:rPr>
        <w:t>сохранить</w:t>
      </w:r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 xml:space="preserve"> + 4],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; </w:t>
      </w:r>
      <w:r w:rsidRPr="00D176C2">
        <w:rPr>
          <w:rFonts w:ascii="Consolas" w:hAnsi="Consolas"/>
          <w:sz w:val="20"/>
          <w:szCs w:val="20"/>
        </w:rPr>
        <w:t>в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строку</w:t>
      </w:r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 xml:space="preserve"> + 8],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80000000h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проверить поддержку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 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test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80000000h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если не поддерживается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jz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</w:t>
      </w:r>
      <w:proofErr w:type="spellStart"/>
      <w:r w:rsidRPr="00D176C2">
        <w:rPr>
          <w:rFonts w:ascii="Consolas" w:hAnsi="Consolas"/>
          <w:sz w:val="20"/>
          <w:szCs w:val="20"/>
        </w:rPr>
        <w:t>fin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то перейти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cmp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80000004h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или поддерживается не полностью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jb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 fin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brandString</w:t>
      </w:r>
      <w:proofErr w:type="spellEnd"/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>, 80000002</w:t>
      </w:r>
      <w:r w:rsidRPr="00D176C2">
        <w:rPr>
          <w:rFonts w:ascii="Consolas" w:hAnsi="Consolas"/>
          <w:sz w:val="20"/>
          <w:szCs w:val="20"/>
          <w:lang w:val="en-US"/>
        </w:rPr>
        <w:t>h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6C50E2">
        <w:rPr>
          <w:rFonts w:ascii="Consolas" w:hAnsi="Consolas"/>
          <w:sz w:val="20"/>
          <w:szCs w:val="20"/>
          <w:lang w:val="en-US"/>
        </w:rPr>
        <w:t xml:space="preserve"> 1-</w:t>
      </w:r>
      <w:proofErr w:type="spellStart"/>
      <w:r w:rsidRPr="00D176C2">
        <w:rPr>
          <w:rFonts w:ascii="Consolas" w:hAnsi="Consolas"/>
          <w:sz w:val="20"/>
          <w:szCs w:val="20"/>
        </w:rPr>
        <w:t>ю</w:t>
      </w:r>
      <w:proofErr w:type="spellEnd"/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 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],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сохранение в строку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ebx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+ 8],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+ 12],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edx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80000003h  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2-</w:t>
      </w:r>
      <w:proofErr w:type="spellStart"/>
      <w:r w:rsidRPr="00D176C2">
        <w:rPr>
          <w:rFonts w:ascii="Consolas" w:hAnsi="Consolas"/>
          <w:sz w:val="20"/>
          <w:szCs w:val="20"/>
        </w:rPr>
        <w:t>ю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 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+ 16],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сохранение в строку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+ 20],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ebx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+ 24],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+ 28],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edx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80000004h  ;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3-</w:t>
      </w:r>
      <w:proofErr w:type="spellStart"/>
      <w:r w:rsidRPr="00D176C2">
        <w:rPr>
          <w:rFonts w:ascii="Consolas" w:hAnsi="Consolas"/>
          <w:sz w:val="20"/>
          <w:szCs w:val="20"/>
        </w:rPr>
        <w:t>ю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 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+ 32],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сохранение в строку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+ 36],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ebx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+ 40],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lastRenderedPageBreak/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+ 44],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edx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D176C2">
        <w:rPr>
          <w:rFonts w:ascii="Consolas" w:hAnsi="Consolas"/>
          <w:sz w:val="20"/>
          <w:szCs w:val="20"/>
          <w:lang w:val="en-US"/>
        </w:rPr>
        <w:t>fin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>:        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  ; </w:t>
      </w:r>
      <w:r w:rsidRPr="00D176C2">
        <w:rPr>
          <w:rFonts w:ascii="Consolas" w:hAnsi="Consolas"/>
          <w:sz w:val="20"/>
          <w:szCs w:val="20"/>
        </w:rPr>
        <w:t>обнуляем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ответ</w:t>
      </w:r>
      <w:r w:rsidRPr="00D176C2">
        <w:rPr>
          <w:rFonts w:ascii="Consolas" w:hAnsi="Consolas"/>
          <w:sz w:val="20"/>
          <w:szCs w:val="20"/>
          <w:lang w:val="en-US"/>
        </w:rPr>
        <w:t xml:space="preserve"> (</w:t>
      </w:r>
      <w:r w:rsidRPr="00D176C2">
        <w:rPr>
          <w:rFonts w:ascii="Consolas" w:hAnsi="Consolas"/>
          <w:sz w:val="20"/>
          <w:szCs w:val="20"/>
        </w:rPr>
        <w:t>кол</w:t>
      </w:r>
      <w:r w:rsidRPr="00D176C2">
        <w:rPr>
          <w:rFonts w:ascii="Consolas" w:hAnsi="Consolas"/>
          <w:sz w:val="20"/>
          <w:szCs w:val="20"/>
          <w:lang w:val="en-US"/>
        </w:rPr>
        <w:t>-</w:t>
      </w:r>
      <w:r w:rsidRPr="00D176C2">
        <w:rPr>
          <w:rFonts w:ascii="Consolas" w:hAnsi="Consolas"/>
          <w:sz w:val="20"/>
          <w:szCs w:val="20"/>
        </w:rPr>
        <w:t>во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бит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физ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. </w:t>
      </w:r>
      <w:r w:rsidRPr="00D176C2">
        <w:rPr>
          <w:rFonts w:ascii="Consolas" w:hAnsi="Consolas"/>
          <w:sz w:val="20"/>
          <w:szCs w:val="20"/>
        </w:rPr>
        <w:t>адреса</w:t>
      </w:r>
      <w:r w:rsidRPr="00D176C2">
        <w:rPr>
          <w:rFonts w:ascii="Consolas" w:hAnsi="Consolas"/>
          <w:sz w:val="20"/>
          <w:szCs w:val="20"/>
          <w:lang w:val="en-US"/>
        </w:rPr>
        <w:t>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xor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rsi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rsi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обнуляем ответ (кол-во бит </w:t>
      </w:r>
      <w:proofErr w:type="spellStart"/>
      <w:r w:rsidRPr="00D176C2">
        <w:rPr>
          <w:rFonts w:ascii="Consolas" w:hAnsi="Consolas"/>
          <w:sz w:val="20"/>
          <w:szCs w:val="20"/>
        </w:rPr>
        <w:t>лин</w:t>
      </w:r>
      <w:proofErr w:type="spellEnd"/>
      <w:r w:rsidRPr="00D176C2">
        <w:rPr>
          <w:rFonts w:ascii="Consolas" w:hAnsi="Consolas"/>
          <w:sz w:val="20"/>
          <w:szCs w:val="20"/>
        </w:rPr>
        <w:t>. адреса)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80000008h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получить размер линейного (физического) адреса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dil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al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ответ в </w:t>
      </w:r>
      <w:proofErr w:type="spellStart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(кол-во бит физ. адреса)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shr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rax</w:t>
      </w:r>
      <w:proofErr w:type="spellEnd"/>
      <w:r w:rsidRPr="00D176C2">
        <w:rPr>
          <w:rFonts w:ascii="Consolas" w:hAnsi="Consolas"/>
          <w:sz w:val="20"/>
          <w:szCs w:val="20"/>
        </w:rPr>
        <w:t>, 8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sil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al</w:t>
      </w:r>
      <w:proofErr w:type="spellEnd"/>
      <w:proofErr w:type="gramStart"/>
      <w:r w:rsidRPr="00D176C2">
        <w:rPr>
          <w:rFonts w:ascii="Consolas" w:hAnsi="Consolas"/>
          <w:sz w:val="20"/>
          <w:szCs w:val="20"/>
        </w:rPr>
        <w:t xml:space="preserve">       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ответ в </w:t>
      </w:r>
      <w:proofErr w:type="spellStart"/>
      <w:r w:rsidRPr="00D176C2">
        <w:rPr>
          <w:rFonts w:ascii="Consolas" w:hAnsi="Consolas"/>
          <w:sz w:val="20"/>
          <w:szCs w:val="20"/>
        </w:rPr>
        <w:t>rsi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(кол-во бит </w:t>
      </w:r>
      <w:proofErr w:type="spellStart"/>
      <w:r w:rsidRPr="00D176C2">
        <w:rPr>
          <w:rFonts w:ascii="Consolas" w:hAnsi="Consolas"/>
          <w:sz w:val="20"/>
          <w:szCs w:val="20"/>
        </w:rPr>
        <w:t>лин</w:t>
      </w:r>
      <w:proofErr w:type="spellEnd"/>
      <w:r w:rsidRPr="00D176C2">
        <w:rPr>
          <w:rFonts w:ascii="Consolas" w:hAnsi="Consolas"/>
          <w:sz w:val="20"/>
          <w:szCs w:val="20"/>
        </w:rPr>
        <w:t>. адреса)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; формирование строки с результатом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rcx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offset</w:t>
      </w:r>
      <w:proofErr w:type="spellEnd"/>
      <w:r w:rsidRPr="00D176C2">
        <w:rPr>
          <w:rFonts w:ascii="Consolas" w:hAnsi="Consolas"/>
          <w:sz w:val="20"/>
          <w:szCs w:val="20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MsgBoxText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fmt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r8,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vendorId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r9,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brandString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+ 32],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[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+ 40],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rsi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wsprintfA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; </w:t>
      </w:r>
      <w:proofErr w:type="gramStart"/>
      <w:r w:rsidRPr="00D176C2">
        <w:rPr>
          <w:rFonts w:ascii="Consolas" w:hAnsi="Consolas"/>
          <w:sz w:val="20"/>
          <w:szCs w:val="20"/>
        </w:rPr>
        <w:t>вывод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результата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MsgBoxText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r8,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MsgCaption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r9, r9          ; MB_OK</w:t>
      </w:r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MessageBoxA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; </w:t>
      </w:r>
      <w:r w:rsidRPr="00D176C2">
        <w:rPr>
          <w:rFonts w:ascii="Consolas" w:hAnsi="Consolas"/>
          <w:sz w:val="20"/>
          <w:szCs w:val="20"/>
        </w:rPr>
        <w:t>выход</w:t>
      </w:r>
    </w:p>
    <w:p w:rsidR="00D176C2" w:rsidRPr="006C50E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proofErr w:type="spellStart"/>
      <w:r w:rsidRPr="00614855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proofErr w:type="spellStart"/>
      <w:r w:rsidRPr="00614855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r w:rsidRPr="00614855">
        <w:rPr>
          <w:rFonts w:ascii="Consolas" w:hAnsi="Consolas"/>
          <w:sz w:val="20"/>
          <w:szCs w:val="20"/>
          <w:lang w:val="en-US"/>
        </w:rPr>
        <w:t> </w:t>
      </w:r>
      <w:r w:rsidRPr="006C50E2">
        <w:rPr>
          <w:rFonts w:ascii="Consolas" w:hAnsi="Consolas"/>
          <w:sz w:val="20"/>
          <w:szCs w:val="20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end</w:t>
      </w:r>
      <w:proofErr w:type="spellEnd"/>
    </w:p>
    <w:p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</w:p>
    <w:p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Результаты работы программы</w:t>
      </w:r>
    </w:p>
    <w:p w:rsidR="00D176C2" w:rsidRDefault="00D176C2" w:rsidP="00D176C2">
      <w:pPr>
        <w:jc w:val="center"/>
        <w:rPr>
          <w:rStyle w:val="ac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05100" cy="1638300"/>
            <wp:effectExtent l="0" t="0" r="0" b="0"/>
            <wp:docPr id="17411354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/>
      </w:tblPr>
      <w:tblGrid>
        <w:gridCol w:w="3256"/>
        <w:gridCol w:w="3260"/>
        <w:gridCol w:w="3940"/>
      </w:tblGrid>
      <w:tr w:rsidR="00786F7B" w:rsidRPr="00786F7B" w:rsidTr="00F31623">
        <w:trPr>
          <w:tblHeader/>
        </w:trPr>
        <w:tc>
          <w:tcPr>
            <w:tcW w:w="3256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до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260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>ояние регистров п</w:t>
            </w:r>
            <w:r>
              <w:rPr>
                <w:rStyle w:val="ac"/>
                <w:b w:val="0"/>
                <w:bCs w:val="0"/>
              </w:rPr>
              <w:t>о</w:t>
            </w:r>
            <w:r>
              <w:rPr>
                <w:rStyle w:val="ac"/>
                <w:b w:val="0"/>
                <w:bCs w:val="0"/>
              </w:rPr>
              <w:t xml:space="preserve">сле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940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Расшифровка выходных зн</w:t>
            </w:r>
            <w:r>
              <w:rPr>
                <w:rStyle w:val="ac"/>
                <w:b w:val="0"/>
                <w:bCs w:val="0"/>
              </w:rPr>
              <w:t>а</w:t>
            </w:r>
            <w:r>
              <w:rPr>
                <w:rStyle w:val="ac"/>
                <w:b w:val="0"/>
                <w:bCs w:val="0"/>
              </w:rPr>
              <w:t>чений команды</w:t>
            </w:r>
          </w:p>
        </w:tc>
      </w:tr>
      <w:tr w:rsidR="00786F7B" w:rsidRPr="00786F7B" w:rsidTr="00F31623">
        <w:tc>
          <w:tcPr>
            <w:tcW w:w="3256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14686" cy="1962424"/>
                  <wp:effectExtent l="0" t="0" r="9525" b="0"/>
                  <wp:docPr id="11843726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372602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14686" cy="1971950"/>
                  <wp:effectExtent l="0" t="0" r="9525" b="9525"/>
                  <wp:docPr id="2011109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09256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786F7B" w:rsidRPr="00614855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максимально допуст</w:t>
            </w:r>
            <w:r>
              <w:rPr>
                <w:rStyle w:val="ac"/>
                <w:b w:val="0"/>
                <w:bCs w:val="0"/>
              </w:rPr>
              <w:t>и</w:t>
            </w:r>
            <w:r>
              <w:rPr>
                <w:rStyle w:val="ac"/>
                <w:b w:val="0"/>
                <w:bCs w:val="0"/>
              </w:rPr>
              <w:t xml:space="preserve">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:rsidR="002A595E" w:rsidRPr="002A595E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EBX_EDX_ECX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производ</w:t>
            </w:r>
            <w:r>
              <w:rPr>
                <w:rStyle w:val="ac"/>
                <w:b w:val="0"/>
                <w:bCs w:val="0"/>
              </w:rPr>
              <w:t>и</w:t>
            </w:r>
            <w:r>
              <w:rPr>
                <w:rStyle w:val="ac"/>
                <w:b w:val="0"/>
                <w:bCs w:val="0"/>
              </w:rPr>
              <w:t>тель (</w:t>
            </w:r>
            <w:r>
              <w:rPr>
                <w:rStyle w:val="ac"/>
                <w:b w:val="0"/>
                <w:bCs w:val="0"/>
                <w:lang w:val="en-US"/>
              </w:rPr>
              <w:t>ASCII</w:t>
            </w:r>
            <w:r w:rsidRPr="000075D6">
              <w:rPr>
                <w:rStyle w:val="ac"/>
                <w:b w:val="0"/>
                <w:bCs w:val="0"/>
              </w:rPr>
              <w:t>-</w:t>
            </w:r>
            <w:r>
              <w:rPr>
                <w:rStyle w:val="ac"/>
                <w:b w:val="0"/>
                <w:bCs w:val="0"/>
              </w:rPr>
              <w:t>строка)</w:t>
            </w:r>
          </w:p>
        </w:tc>
      </w:tr>
      <w:tr w:rsidR="00786F7B" w:rsidRPr="00786F7B" w:rsidTr="00F31623">
        <w:tc>
          <w:tcPr>
            <w:tcW w:w="3256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lastRenderedPageBreak/>
              <w:drawing>
                <wp:inline distT="0" distB="0" distL="0" distR="0">
                  <wp:extent cx="1505160" cy="1952898"/>
                  <wp:effectExtent l="0" t="0" r="0" b="9525"/>
                  <wp:docPr id="265427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27337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05160" cy="1962424"/>
                  <wp:effectExtent l="0" t="0" r="0" b="0"/>
                  <wp:docPr id="463419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1911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максимально допуст</w:t>
            </w:r>
            <w:r>
              <w:rPr>
                <w:rStyle w:val="ac"/>
                <w:b w:val="0"/>
                <w:bCs w:val="0"/>
              </w:rPr>
              <w:t>и</w:t>
            </w:r>
            <w:r>
              <w:rPr>
                <w:rStyle w:val="ac"/>
                <w:b w:val="0"/>
                <w:bCs w:val="0"/>
              </w:rPr>
              <w:t xml:space="preserve">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:rsidR="00786F7B" w:rsidRPr="00786F7B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зарезерв</w:t>
            </w:r>
            <w:r>
              <w:rPr>
                <w:rStyle w:val="ac"/>
                <w:b w:val="0"/>
                <w:bCs w:val="0"/>
              </w:rPr>
              <w:t>и</w:t>
            </w:r>
            <w:r>
              <w:rPr>
                <w:rStyle w:val="ac"/>
                <w:b w:val="0"/>
                <w:bCs w:val="0"/>
              </w:rPr>
              <w:t>ровано</w:t>
            </w:r>
          </w:p>
        </w:tc>
      </w:tr>
      <w:tr w:rsidR="00786F7B" w:rsidRPr="000075D6" w:rsidTr="00F31623">
        <w:tc>
          <w:tcPr>
            <w:tcW w:w="3256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14686" cy="1952898"/>
                  <wp:effectExtent l="0" t="0" r="0" b="9525"/>
                  <wp:docPr id="9873606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360683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495634" cy="1952898"/>
                  <wp:effectExtent l="0" t="0" r="9525" b="9525"/>
                  <wp:docPr id="722627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27334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строка идентификации процессора (строка бренда)</w:t>
            </w:r>
          </w:p>
          <w:p w:rsidR="00786F7B" w:rsidRPr="00614855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</w:t>
            </w:r>
            <w:r>
              <w:rPr>
                <w:rStyle w:val="ac"/>
                <w:b w:val="0"/>
                <w:bCs w:val="0"/>
              </w:rPr>
              <w:t>е</w:t>
            </w:r>
            <w:r>
              <w:rPr>
                <w:rStyle w:val="ac"/>
                <w:b w:val="0"/>
                <w:bCs w:val="0"/>
              </w:rPr>
              <w:t>ние строки бренда</w:t>
            </w:r>
          </w:p>
          <w:p w:rsidR="000075D6" w:rsidRPr="00614855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</w:p>
          <w:p w:rsidR="000075D6" w:rsidRPr="000075D6" w:rsidRDefault="000075D6" w:rsidP="000075D6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Intel(R) Core (TM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786F7B" w:rsidRPr="000075D6" w:rsidTr="00F31623">
        <w:tc>
          <w:tcPr>
            <w:tcW w:w="3256" w:type="dxa"/>
          </w:tcPr>
          <w:p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14686" cy="1962424"/>
                  <wp:effectExtent l="0" t="0" r="9525" b="0"/>
                  <wp:docPr id="1200574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5749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786F7B" w:rsidRPr="00786F7B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14686" cy="1962424"/>
                  <wp:effectExtent l="0" t="0" r="9525" b="0"/>
                  <wp:docPr id="14632623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62338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786F7B" w:rsidRPr="00614855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</w:t>
            </w:r>
            <w:r>
              <w:rPr>
                <w:rStyle w:val="ac"/>
                <w:b w:val="0"/>
                <w:bCs w:val="0"/>
              </w:rPr>
              <w:t>о</w:t>
            </w:r>
            <w:r>
              <w:rPr>
                <w:rStyle w:val="ac"/>
                <w:b w:val="0"/>
                <w:bCs w:val="0"/>
              </w:rPr>
              <w:t>должение строки бренда</w:t>
            </w:r>
          </w:p>
          <w:p w:rsidR="000075D6" w:rsidRPr="00614855" w:rsidRDefault="000075D6" w:rsidP="000075D6">
            <w:pPr>
              <w:rPr>
                <w:rStyle w:val="ac"/>
                <w:b w:val="0"/>
                <w:bCs w:val="0"/>
              </w:rPr>
            </w:pPr>
          </w:p>
          <w:p w:rsidR="000075D6" w:rsidRPr="000075D6" w:rsidRDefault="000075D6" w:rsidP="000075D6">
            <w:pPr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) i5-10400 CPU @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F31623" w:rsidRPr="00786F7B" w:rsidTr="00F31623">
        <w:tc>
          <w:tcPr>
            <w:tcW w:w="3256" w:type="dxa"/>
          </w:tcPr>
          <w:p w:rsidR="00F31623" w:rsidRPr="00786F7B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495634" cy="1943371"/>
                  <wp:effectExtent l="0" t="0" r="9525" b="0"/>
                  <wp:docPr id="5990721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072145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05160" cy="1952898"/>
                  <wp:effectExtent l="0" t="0" r="0" b="9525"/>
                  <wp:docPr id="506881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88190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F31623" w:rsidRPr="00614855" w:rsidRDefault="000075D6" w:rsidP="00F31623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</w:t>
            </w:r>
            <w:r>
              <w:rPr>
                <w:rStyle w:val="ac"/>
                <w:b w:val="0"/>
                <w:bCs w:val="0"/>
              </w:rPr>
              <w:t>о</w:t>
            </w:r>
            <w:r>
              <w:rPr>
                <w:rStyle w:val="ac"/>
                <w:b w:val="0"/>
                <w:bCs w:val="0"/>
              </w:rPr>
              <w:t>должение строки бренда</w:t>
            </w:r>
          </w:p>
          <w:p w:rsidR="000075D6" w:rsidRPr="00614855" w:rsidRDefault="000075D6" w:rsidP="00F31623">
            <w:pPr>
              <w:jc w:val="left"/>
              <w:rPr>
                <w:rStyle w:val="ac"/>
                <w:b w:val="0"/>
                <w:bCs w:val="0"/>
              </w:rPr>
            </w:pPr>
          </w:p>
          <w:p w:rsidR="000075D6" w:rsidRPr="000075D6" w:rsidRDefault="000075D6" w:rsidP="00F31623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 xml:space="preserve"> 2.90GHz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F31623" w:rsidRPr="00786F7B" w:rsidTr="00F31623">
        <w:tc>
          <w:tcPr>
            <w:tcW w:w="3256" w:type="dxa"/>
          </w:tcPr>
          <w:p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  <w:lang w:eastAsia="ru-RU"/>
              </w:rPr>
              <w:lastRenderedPageBreak/>
              <w:drawing>
                <wp:inline distT="0" distB="0" distL="0" distR="0">
                  <wp:extent cx="1505160" cy="1952898"/>
                  <wp:effectExtent l="0" t="0" r="0" b="9525"/>
                  <wp:docPr id="1105232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232053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  <w:noProof/>
                <w:lang w:eastAsia="ru-RU"/>
              </w:rPr>
              <w:drawing>
                <wp:inline distT="0" distB="0" distL="0" distR="0">
                  <wp:extent cx="1514686" cy="1962424"/>
                  <wp:effectExtent l="0" t="0" r="9525" b="0"/>
                  <wp:docPr id="419600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60030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2A595E" w:rsidRDefault="002A595E" w:rsidP="002A595E">
            <w:r w:rsidRPr="006342F2">
              <w:rPr>
                <w:rStyle w:val="ac"/>
              </w:rPr>
              <w:t>EAX</w:t>
            </w:r>
            <w:r w:rsidRPr="006342F2">
              <w:t xml:space="preserve">: </w:t>
            </w:r>
            <w:r>
              <w:t>размер линейного (ф</w:t>
            </w:r>
            <w:r>
              <w:t>и</w:t>
            </w:r>
            <w:r>
              <w:t>зического) адреса.</w:t>
            </w:r>
          </w:p>
          <w:p w:rsidR="002A595E" w:rsidRDefault="002A595E" w:rsidP="002A595E">
            <w:r>
              <w:t>Биты 07-00: количество битов физического адреса.</w:t>
            </w:r>
          </w:p>
          <w:p w:rsidR="002A595E" w:rsidRDefault="002A595E" w:rsidP="002A595E">
            <w:r>
              <w:t>Биты 15-08 количество битов линейного адреса.</w:t>
            </w:r>
          </w:p>
          <w:p w:rsidR="002A595E" w:rsidRDefault="002A595E" w:rsidP="002A595E">
            <w:r>
              <w:t>Биты 31-16: зарезервировано = 0.</w:t>
            </w:r>
          </w:p>
          <w:p w:rsidR="00F31623" w:rsidRPr="00786F7B" w:rsidRDefault="002A595E" w:rsidP="002A595E">
            <w:pPr>
              <w:jc w:val="left"/>
              <w:rPr>
                <w:rStyle w:val="ac"/>
                <w:b w:val="0"/>
                <w:bCs w:val="0"/>
              </w:rPr>
            </w:pPr>
            <w:r w:rsidRPr="006342F2">
              <w:rPr>
                <w:rStyle w:val="ac"/>
              </w:rPr>
              <w:t>EBX, ECX, EDX</w:t>
            </w:r>
            <w:r>
              <w:t>: зарезерв</w:t>
            </w:r>
            <w:r>
              <w:t>и</w:t>
            </w:r>
            <w:r>
              <w:t>рованы, равны 0.</w:t>
            </w:r>
          </w:p>
        </w:tc>
      </w:tr>
    </w:tbl>
    <w:p w:rsidR="00D176C2" w:rsidRDefault="00D176C2" w:rsidP="002A595E">
      <w:pPr>
        <w:rPr>
          <w:rStyle w:val="ac"/>
        </w:rPr>
      </w:pPr>
    </w:p>
    <w:p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Выводы</w:t>
      </w:r>
    </w:p>
    <w:p w:rsidR="00D176C2" w:rsidRPr="004B039B" w:rsidRDefault="00D176C2" w:rsidP="00D176C2">
      <w:pPr>
        <w:rPr>
          <w:b/>
          <w:bCs/>
        </w:rPr>
      </w:pPr>
      <w:r>
        <w:t>Получены практические навыки по определению характеристик и возможностей пр</w:t>
      </w:r>
      <w:r>
        <w:t>о</w:t>
      </w:r>
      <w:r>
        <w:t xml:space="preserve">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:rsidR="00D176C2" w:rsidRDefault="00D176C2" w:rsidP="00D176C2">
      <w:pPr>
        <w:rPr>
          <w:rStyle w:val="ac"/>
        </w:rPr>
      </w:pPr>
    </w:p>
    <w:p w:rsidR="006C50E2" w:rsidRDefault="006C50E2">
      <w:pPr>
        <w:jc w:val="left"/>
        <w:rPr>
          <w:rStyle w:val="ac"/>
        </w:rPr>
      </w:pPr>
      <w:r>
        <w:rPr>
          <w:rStyle w:val="ac"/>
        </w:rPr>
        <w:br w:type="page"/>
      </w:r>
    </w:p>
    <w:p w:rsidR="006C50E2" w:rsidRPr="0069705E" w:rsidRDefault="006C50E2" w:rsidP="006C50E2">
      <w:pPr>
        <w:spacing w:line="259" w:lineRule="auto"/>
        <w:jc w:val="center"/>
      </w:pPr>
      <w:r>
        <w:rPr>
          <w:rStyle w:val="ac"/>
        </w:rPr>
        <w:lastRenderedPageBreak/>
        <w:t xml:space="preserve">Часть 2. </w:t>
      </w:r>
      <w:r>
        <w:t xml:space="preserve">Установка системных параметров компьютера </w:t>
      </w:r>
      <w:r w:rsidRPr="00840288">
        <w:br/>
      </w:r>
      <w:r>
        <w:t xml:space="preserve">с использованием функции </w:t>
      </w:r>
      <w:proofErr w:type="spellStart"/>
      <w:r>
        <w:rPr>
          <w:lang w:val="en-US"/>
        </w:rPr>
        <w:t>SystemParametersInfo</w:t>
      </w:r>
      <w:proofErr w:type="spellEnd"/>
    </w:p>
    <w:p w:rsidR="006C50E2" w:rsidRPr="000F56F2" w:rsidRDefault="006C50E2" w:rsidP="006C50E2">
      <w:pPr>
        <w:jc w:val="center"/>
        <w:rPr>
          <w:rStyle w:val="ac"/>
        </w:rPr>
      </w:pPr>
      <w:r w:rsidRPr="000F56F2">
        <w:rPr>
          <w:rStyle w:val="ac"/>
        </w:rPr>
        <w:t>Цель работы</w:t>
      </w:r>
    </w:p>
    <w:p w:rsidR="006C50E2" w:rsidRDefault="006C50E2" w:rsidP="006C50E2">
      <w:r>
        <w:t>Получить практические навыки по установке системных параметров компьютера с и</w:t>
      </w:r>
      <w:r>
        <w:t>с</w:t>
      </w:r>
      <w:r>
        <w:t xml:space="preserve">пользованием функции </w:t>
      </w:r>
      <w:proofErr w:type="spellStart"/>
      <w:r>
        <w:rPr>
          <w:lang w:val="en-US"/>
        </w:rPr>
        <w:t>SystemParametersInfo</w:t>
      </w:r>
      <w:proofErr w:type="spellEnd"/>
      <w:r w:rsidRPr="000F56F2">
        <w:t>.</w:t>
      </w:r>
    </w:p>
    <w:p w:rsidR="006C50E2" w:rsidRPr="00552705" w:rsidRDefault="006C50E2" w:rsidP="006C50E2">
      <w:pPr>
        <w:jc w:val="center"/>
        <w:rPr>
          <w:rStyle w:val="ac"/>
        </w:rPr>
      </w:pPr>
      <w:r w:rsidRPr="00552705">
        <w:rPr>
          <w:rStyle w:val="ac"/>
        </w:rPr>
        <w:t>Задание к лабораторной работе</w:t>
      </w:r>
    </w:p>
    <w:p w:rsidR="006C50E2" w:rsidRDefault="006C50E2" w:rsidP="006C50E2">
      <w:r>
        <w:t xml:space="preserve">Создать консольное приложение с использованием функции </w:t>
      </w:r>
      <w:proofErr w:type="spellStart"/>
      <w:r>
        <w:rPr>
          <w:lang w:val="en-US"/>
        </w:rPr>
        <w:t>SystemParametersInfo</w:t>
      </w:r>
      <w:proofErr w:type="spellEnd"/>
      <w:r>
        <w:t>: и</w:t>
      </w:r>
      <w:r>
        <w:t>з</w:t>
      </w:r>
      <w:r>
        <w:t>менить выравнивание всплывающего меню.</w:t>
      </w:r>
    </w:p>
    <w:p w:rsidR="006C50E2" w:rsidRPr="00AF0372" w:rsidRDefault="006C50E2" w:rsidP="006C50E2">
      <w:pPr>
        <w:jc w:val="center"/>
        <w:rPr>
          <w:rStyle w:val="ac"/>
        </w:rPr>
      </w:pPr>
      <w:r w:rsidRPr="00AF0372">
        <w:rPr>
          <w:rStyle w:val="ac"/>
        </w:rPr>
        <w:t xml:space="preserve">Описание входных и выходных параметров функции </w:t>
      </w:r>
      <w:proofErr w:type="spellStart"/>
      <w:r w:rsidRPr="00AF0372">
        <w:rPr>
          <w:rStyle w:val="ac"/>
        </w:rPr>
        <w:t>SystemParametersInfo</w:t>
      </w:r>
      <w:proofErr w:type="spellEnd"/>
    </w:p>
    <w:tbl>
      <w:tblPr>
        <w:tblStyle w:val="ad"/>
        <w:tblW w:w="0" w:type="auto"/>
        <w:tblLook w:val="04A0"/>
      </w:tblPr>
      <w:tblGrid>
        <w:gridCol w:w="5228"/>
        <w:gridCol w:w="5228"/>
      </w:tblGrid>
      <w:tr w:rsidR="006C50E2" w:rsidTr="00C75F63">
        <w:tc>
          <w:tcPr>
            <w:tcW w:w="5228" w:type="dxa"/>
          </w:tcPr>
          <w:p w:rsidR="006C50E2" w:rsidRPr="00AF0372" w:rsidRDefault="006C50E2" w:rsidP="00C75F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uiAction</w:t>
            </w:r>
            <w:proofErr w:type="spellEnd"/>
          </w:p>
        </w:tc>
        <w:tc>
          <w:tcPr>
            <w:tcW w:w="5228" w:type="dxa"/>
          </w:tcPr>
          <w:p w:rsidR="006C50E2" w:rsidRDefault="006C50E2" w:rsidP="00C75F63">
            <w:pPr>
              <w:jc w:val="center"/>
            </w:pPr>
            <w:r>
              <w:t>Выходные параметры</w:t>
            </w:r>
          </w:p>
        </w:tc>
      </w:tr>
      <w:tr w:rsidR="006C50E2" w:rsidTr="00C75F63">
        <w:tc>
          <w:tcPr>
            <w:tcW w:w="5228" w:type="dxa"/>
          </w:tcPr>
          <w:p w:rsidR="006C50E2" w:rsidRDefault="006C50E2" w:rsidP="00C75F63">
            <w:pPr>
              <w:rPr>
                <w:lang w:val="en-US"/>
              </w:rPr>
            </w:pPr>
            <w:r>
              <w:rPr>
                <w:lang w:val="en-US"/>
              </w:rPr>
              <w:t>SPI_GETMENUDROPALIGNMENT = 27</w:t>
            </w:r>
          </w:p>
        </w:tc>
        <w:tc>
          <w:tcPr>
            <w:tcW w:w="5228" w:type="dxa"/>
          </w:tcPr>
          <w:p w:rsidR="006C50E2" w:rsidRDefault="006C50E2" w:rsidP="00C75F63">
            <w:r w:rsidRPr="00AF0372">
              <w:t>Определяет, выравниваются ли вспл</w:t>
            </w:r>
            <w:r w:rsidRPr="00AF0372">
              <w:t>ы</w:t>
            </w:r>
            <w:r w:rsidRPr="00AF0372">
              <w:t xml:space="preserve">вающие меню по левому или правому краю относительно соответствующего элемента строки меню. Параметр </w:t>
            </w:r>
            <w:proofErr w:type="spellStart"/>
            <w:r w:rsidRPr="00AF0372">
              <w:t>pvParam</w:t>
            </w:r>
            <w:proofErr w:type="spellEnd"/>
            <w:r w:rsidRPr="00AF0372">
              <w:t xml:space="preserve"> должен указывать на переме</w:t>
            </w:r>
            <w:r w:rsidRPr="00AF0372">
              <w:t>н</w:t>
            </w:r>
            <w:r w:rsidRPr="00AF0372">
              <w:t>ную BOOL, которая получает значение TRUE, если выравнивание по правому краю, или FALSE в противном случае.</w:t>
            </w:r>
          </w:p>
        </w:tc>
      </w:tr>
      <w:tr w:rsidR="006C50E2" w:rsidTr="00C75F63">
        <w:tc>
          <w:tcPr>
            <w:tcW w:w="5228" w:type="dxa"/>
          </w:tcPr>
          <w:p w:rsidR="006C50E2" w:rsidRDefault="006C50E2" w:rsidP="00C75F63">
            <w:pPr>
              <w:rPr>
                <w:lang w:val="en-US"/>
              </w:rPr>
            </w:pPr>
            <w:r>
              <w:rPr>
                <w:lang w:val="en-US"/>
              </w:rPr>
              <w:t>SPI_SETMENUDROPALIGNMENT = 28</w:t>
            </w:r>
          </w:p>
        </w:tc>
        <w:tc>
          <w:tcPr>
            <w:tcW w:w="5228" w:type="dxa"/>
          </w:tcPr>
          <w:p w:rsidR="006C50E2" w:rsidRDefault="006C50E2" w:rsidP="00C75F63">
            <w:r w:rsidRPr="00AF0372">
              <w:t xml:space="preserve">Устанавливает значение выравнивания для всплывающих меню. Параметр </w:t>
            </w:r>
            <w:proofErr w:type="spellStart"/>
            <w:r w:rsidRPr="00AF0372">
              <w:t>uiParam</w:t>
            </w:r>
            <w:proofErr w:type="spellEnd"/>
            <w:r w:rsidRPr="00AF0372">
              <w:t xml:space="preserve"> указывает TRUE для выравнив</w:t>
            </w:r>
            <w:r w:rsidRPr="00AF0372">
              <w:t>а</w:t>
            </w:r>
            <w:r w:rsidRPr="00AF0372">
              <w:t>ния по правому краю или FALSE для в</w:t>
            </w:r>
            <w:r w:rsidRPr="00AF0372">
              <w:t>ы</w:t>
            </w:r>
            <w:r w:rsidRPr="00AF0372">
              <w:t>равнивания по левому краю.</w:t>
            </w:r>
          </w:p>
        </w:tc>
      </w:tr>
    </w:tbl>
    <w:p w:rsidR="006C50E2" w:rsidRPr="00840288" w:rsidRDefault="006C50E2" w:rsidP="006C50E2"/>
    <w:p w:rsidR="006C50E2" w:rsidRPr="00AF0372" w:rsidRDefault="006C50E2" w:rsidP="006C50E2">
      <w:pPr>
        <w:keepNext/>
        <w:jc w:val="center"/>
        <w:rPr>
          <w:rStyle w:val="ac"/>
        </w:rPr>
      </w:pPr>
      <w:r w:rsidRPr="00AF0372">
        <w:rPr>
          <w:rStyle w:val="ac"/>
        </w:rPr>
        <w:lastRenderedPageBreak/>
        <w:t>Граф-схема алгоритма</w:t>
      </w:r>
    </w:p>
    <w:p w:rsidR="006C50E2" w:rsidRPr="00AF0372" w:rsidRDefault="006C50E2" w:rsidP="006C50E2">
      <w:pPr>
        <w:jc w:val="center"/>
      </w:pPr>
      <w:r>
        <w:rPr>
          <w:noProof/>
        </w:rPr>
      </w:r>
      <w:r>
        <w:rPr>
          <w:noProof/>
        </w:rPr>
        <w:pict>
          <v:group id="Полотно 1" o:spid="_x0000_s1040" editas="canvas" style="width:510.2pt;height:629.75pt;mso-position-horizontal-relative:char;mso-position-vertical-relative:line" coordsize="64795,7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">
            <v:shape id="_x0000_s1041" type="#_x0000_t75" style="position:absolute;width:64795;height:79971;visibility:visible;mso-wrap-style:square" filled="t">
              <v:fill o:detectmouseclick="t"/>
              <v:path o:connecttype="none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417648071" o:spid="_x0000_s1042" type="#_x0000_t116" style="position:absolute;left:6323;width:1260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" fillcolor="white [3201]" strokecolor="black [3200]" strokeweight="1pt">
              <v:textbox>
                <w:txbxContent>
                  <w:p w:rsidR="006C50E2" w:rsidRPr="0075291A" w:rsidRDefault="006C50E2" w:rsidP="006C50E2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Блок-схема: знак завершения 1111905665" o:spid="_x0000_s1043" type="#_x0000_t116" style="position:absolute;left:6346;top:73379;width:1260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" fillcolor="white [3201]" strokecolor="black [3200]" strokeweight="1pt">
              <v:textbox>
                <w:txbxContent>
                  <w:p w:rsidR="006C50E2" w:rsidRPr="0075291A" w:rsidRDefault="006C50E2" w:rsidP="006C50E2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Блок-схема: решение 1682405551" o:spid="_x0000_s1044" type="#_x0000_t110" style="position:absolute;left:2705;top:15011;width:19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</w:pPr>
                    <w:r>
                      <w:t>Получено успешно</w:t>
                    </w:r>
                  </w:p>
                </w:txbxContent>
              </v:textbox>
            </v:shape>
            <v:shape id="Блок-схема: решение 1215508454" o:spid="_x0000_s1045" type="#_x0000_t110" style="position:absolute;left:2727;top:45809;width:19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</w:pPr>
                    <w:r>
                      <w:t>Установка успешна</w:t>
                    </w:r>
                  </w:p>
                </w:txbxContent>
              </v:textbox>
            </v:shape>
            <v:shape id="Блок-схема: процесс 1658922576" o:spid="_x0000_s1046" type="#_x0000_t109" style="position:absolute;top:6482;width:2520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Получить </w:t>
                    </w:r>
                    <w:r>
                      <w:rPr>
                        <w:lang w:val="en-US"/>
                      </w:rPr>
                      <w:t>MENUDROPALIGNMENT</w:t>
                    </w:r>
                  </w:p>
                </w:txbxContent>
              </v:textbox>
            </v:shape>
            <v:shape id="Блок-схема: процесс 1503133173" o:spid="_x0000_s1047" type="#_x0000_t109" style="position:absolute;top:28955;width:2520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Инвертировать </w:t>
                    </w:r>
                    <w:r>
                      <w:rPr>
                        <w:lang w:val="en-US"/>
                      </w:rPr>
                      <w:t>MENUDROPALIGNMENT</w:t>
                    </w:r>
                  </w:p>
                </w:txbxContent>
              </v:textbox>
            </v:shape>
            <v:shape id="Блок-схема: процесс 1226680017" o:spid="_x0000_s1048" type="#_x0000_t109" style="position:absolute;top:37030;width:2520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Установить новое значение </w:t>
                    </w:r>
                    <w:r>
                      <w:rPr>
                        <w:lang w:val="en-US"/>
                      </w:rPr>
                      <w:t>MENUDROPALIGNMENT</w:t>
                    </w:r>
                  </w:p>
                </w:txbxContent>
              </v:textbox>
            </v:shape>
            <v:shape id="Блок-схема: процесс 1042069318" o:spid="_x0000_s1049" type="#_x0000_t109" style="position:absolute;left:34750;top:60322;width:2520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  <w:rPr>
                        <w:lang w:val="en-US"/>
                      </w:rPr>
                    </w:pPr>
                    <w:r>
                      <w:t>Вывести сообщение</w:t>
                    </w:r>
                    <w:r>
                      <w:br/>
                      <w:t>об ошибке</w:t>
                    </w:r>
                  </w:p>
                </w:txbxContent>
              </v:textbox>
            </v:shape>
            <v:shape id="Блок-схема: процесс 230237227" o:spid="_x0000_s1050" type="#_x0000_t109" style="position:absolute;top:60343;width:2520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" fillcolor="white [3201]" strokecolor="black [3200]" strokeweight="1pt">
              <v:textbox>
                <w:txbxContent>
                  <w:p w:rsidR="006C50E2" w:rsidRPr="00840288" w:rsidRDefault="006C50E2" w:rsidP="006C50E2">
                    <w:pPr>
                      <w:jc w:val="center"/>
                      <w:rPr>
                        <w:lang w:val="en-US"/>
                      </w:rPr>
                    </w:pPr>
                    <w:r>
                      <w:t>Вывести сообщение</w:t>
                    </w:r>
                    <w:r>
                      <w:br/>
                      <w:t>об успехе</w:t>
                    </w:r>
                  </w:p>
                </w:txbxContent>
              </v:textbox>
            </v:shape>
            <v:shape id="Прямая со стрелкой 1008073904" o:spid="_x0000_s1051" type="#_x0000_t32" style="position:absolute;left:12600;top:3960;width:23;height:25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" strokecolor="black [3200]" strokeweight=".5pt">
              <v:stroke endarrow="block" joinstyle="miter"/>
            </v:shape>
            <v:shape id="Прямая со стрелкой 509111305" o:spid="_x0000_s1052" type="#_x0000_t32" style="position:absolute;left:12600;top:12608;width:5;height:2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" strokecolor="black [3200]" strokeweight=".5pt">
              <v:stroke endarrow="block" joinstyle="miter"/>
            </v:shape>
            <v:shape id="Прямая со стрелкой 1731063445" o:spid="_x0000_s1053" type="#_x0000_t32" style="position:absolute;left:12600;top:25811;width:5;height: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" strokecolor="black [3200]" strokeweight=".5pt">
              <v:stroke endarrow="block" joinstyle="miter"/>
            </v:shape>
            <v:shape id="Прямая со стрелкой 947873017" o:spid="_x0000_s1054" type="#_x0000_t32" style="position:absolute;left:12600;top:35082;width:0;height:1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" strokecolor="black [3200]" strokeweight=".5pt">
              <v:stroke endarrow="block" joinstyle="miter"/>
            </v:shape>
            <v:shape id="Прямая со стрелкой 1712396076" o:spid="_x0000_s1055" type="#_x0000_t32" style="position:absolute;left:12600;top:43157;width:27;height:2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" strokecolor="black [3200]" strokeweight=".5pt">
              <v:stroke endarrow="block" joinstyle="miter"/>
            </v:shape>
            <v:shape id="Прямая со стрелкой 1324213453" o:spid="_x0000_s1056" type="#_x0000_t32" style="position:absolute;left:12600;top:56609;width:27;height:3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" strokecolor="black [3200]" strokeweight=".5pt">
              <v:stroke endarrow="block" joinstyle="miter"/>
            </v:shape>
            <v:shape id="Прямая со стрелкой 1538930035" o:spid="_x0000_s1057" type="#_x0000_t32" style="position:absolute;left:12600;top:66470;width:46;height: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" strokecolor="black [3200]" strokeweight=".5pt">
              <v:stroke endarrow="block" joinstyle="miter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: уступ 182257317" o:spid="_x0000_s1058" type="#_x0000_t33" style="position:absolute;left:22505;top:20410;width:24845;height:399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" strokecolor="black [3200]" strokeweight=".5pt">
              <v:stroke endarrow="block"/>
            </v:shape>
            <v:shape id="Соединитель: уступ 1489531966" o:spid="_x0000_s1059" type="#_x0000_t33" style="position:absolute;left:22527;top:51207;width:24823;height:91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" strokecolor="black [3200]" strokeweight=".5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: уступ 1433407723" o:spid="_x0000_s1060" type="#_x0000_t34" style="position:absolute;left:26533;top:52559;width:6929;height:347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" strokecolor="black [3200]" strokeweight=".5pt">
              <v:stroke endarrow="block"/>
            </v:shape>
            <w10:wrap type="none"/>
            <w10:anchorlock/>
          </v:group>
        </w:pict>
      </w:r>
    </w:p>
    <w:p w:rsidR="006C50E2" w:rsidRPr="006C1FBD" w:rsidRDefault="006C50E2" w:rsidP="006C50E2">
      <w:pPr>
        <w:jc w:val="center"/>
        <w:rPr>
          <w:rStyle w:val="ac"/>
          <w:lang w:val="en-US"/>
        </w:rPr>
      </w:pPr>
      <w:r>
        <w:rPr>
          <w:rStyle w:val="ac"/>
        </w:rPr>
        <w:t>Те</w:t>
      </w:r>
      <w:proofErr w:type="gramStart"/>
      <w:r>
        <w:rPr>
          <w:rStyle w:val="ac"/>
        </w:rPr>
        <w:t>кст</w:t>
      </w:r>
      <w:r w:rsidRPr="006C1FBD">
        <w:rPr>
          <w:rStyle w:val="ac"/>
          <w:lang w:val="en-US"/>
        </w:rPr>
        <w:t xml:space="preserve"> </w:t>
      </w:r>
      <w:r>
        <w:rPr>
          <w:rStyle w:val="ac"/>
        </w:rPr>
        <w:t>пр</w:t>
      </w:r>
      <w:proofErr w:type="gramEnd"/>
      <w:r>
        <w:rPr>
          <w:rStyle w:val="ac"/>
        </w:rPr>
        <w:t>ограммы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../kernel32.lib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../user32.lib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>: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SystemParametersInfoA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>: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ReadConsoleA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>: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lastRenderedPageBreak/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WriteConsoleA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>: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GetStdHandle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>: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SetConsoleTitleA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>: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>.data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consoleTitle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db      'Set menu drop alignment', 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msg1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db      'Your value of menu drop alignment is '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len1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$-msg1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msg2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db      13, 10, 'Press [Enter] to change the value.'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len2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$-msg2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msg3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db      'Success! Now your value of menu drop alignment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is '</w:t>
      </w:r>
      <w:proofErr w:type="gram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len3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$-msg3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msg4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db      'Error! Change failed.'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len4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$-msg4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msg5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db      'Error!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Can not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get the menu drop alignment.'</w:t>
      </w:r>
      <w:proofErr w:type="gram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len5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$-msg5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hin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hout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tmp1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db      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tmp2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dd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one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dq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1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db      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>.code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WaitEnter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 macro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hin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offset tmp1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r8, 2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r9, offset tmp2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qword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+ 32], 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ReadConsoleA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endm</w:t>
      </w:r>
      <w:proofErr w:type="spellEnd"/>
      <w:proofErr w:type="gram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macro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len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hout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msg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r8, [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]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r9, offset tmp2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qword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+ 32], 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WriteConsoleA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endm</w:t>
      </w:r>
      <w:proofErr w:type="spellEnd"/>
      <w:proofErr w:type="gram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GetAlignment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macro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27         ; SPI_GETMENUGROPALIGNMENT = 27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  ;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uiParam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= NULL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r8, offset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  ;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pvParam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r9, r9          ;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fWinIni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= NULL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SystemParametersInfoA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endm</w:t>
      </w:r>
      <w:proofErr w:type="spellEnd"/>
      <w:proofErr w:type="gram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   proc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40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consoleTitle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SetConsoleTitleA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-10        ; STD_INPUT_HANDLE = -10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GetStdHandle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hin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rax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-11        ; STD_OUTPUT_HANDLE = -11</w:t>
      </w:r>
    </w:p>
    <w:p w:rsidR="006C50E2" w:rsidRPr="006C1FBD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6C1FBD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6C1FBD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6C1FBD">
        <w:rPr>
          <w:rFonts w:ascii="Consolas" w:hAnsi="Consolas"/>
          <w:sz w:val="20"/>
          <w:szCs w:val="20"/>
          <w:lang w:val="en-US"/>
        </w:rPr>
        <w:t>GetStdHandle</w:t>
      </w:r>
      <w:proofErr w:type="spellEnd"/>
    </w:p>
    <w:p w:rsidR="006C50E2" w:rsidRPr="006C1FBD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6C1FBD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6C1FB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6C1FBD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6C1FBD">
        <w:rPr>
          <w:rFonts w:ascii="Consolas" w:hAnsi="Consolas"/>
          <w:sz w:val="20"/>
          <w:szCs w:val="20"/>
          <w:lang w:val="en-US"/>
        </w:rPr>
        <w:t>hout</w:t>
      </w:r>
      <w:proofErr w:type="spellEnd"/>
      <w:r w:rsidRPr="006C1FB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C1FBD">
        <w:rPr>
          <w:rFonts w:ascii="Consolas" w:hAnsi="Consolas"/>
          <w:sz w:val="20"/>
          <w:szCs w:val="20"/>
          <w:lang w:val="en-US"/>
        </w:rPr>
        <w:t>rax</w:t>
      </w:r>
      <w:proofErr w:type="spellEnd"/>
    </w:p>
    <w:p w:rsidR="006C50E2" w:rsidRPr="006C1FBD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6C1FBD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GetAlignment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test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rax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rax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fail_get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msg1, len1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'0'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one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'0'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msg2, len2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WaitEnter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28         ; SPI_SETMENUGROPALIGNMENT = 28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movzx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1          ; </w:t>
      </w:r>
      <w:r w:rsidRPr="00B36D85">
        <w:rPr>
          <w:rFonts w:ascii="Consolas" w:hAnsi="Consolas"/>
          <w:sz w:val="20"/>
          <w:szCs w:val="20"/>
        </w:rPr>
        <w:t>инвертировать</w:t>
      </w:r>
      <w:r w:rsidRPr="00B36D8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r8, r8          ;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pvParam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= NULL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r9, r9          ;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fWinIni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= NULL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SystemParametersInfoA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test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rax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rax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fail_set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GetAlignment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msg3, len3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'0'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menuAlignment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>, one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WaitEnter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exit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fail_get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: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msg5, len5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WaitEnter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exit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fail_set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: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WriteMessage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msg4, len4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WaitEnter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B36D85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 exit</w:t>
      </w: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B36D85">
        <w:rPr>
          <w:rFonts w:ascii="Consolas" w:hAnsi="Consolas"/>
          <w:sz w:val="20"/>
          <w:szCs w:val="20"/>
          <w:lang w:val="en-US"/>
        </w:rPr>
        <w:t>exit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:  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rcx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B36D85">
        <w:rPr>
          <w:rFonts w:ascii="Consolas" w:hAnsi="Consolas"/>
          <w:sz w:val="20"/>
          <w:szCs w:val="20"/>
          <w:lang w:val="en-US"/>
        </w:rPr>
        <w:t xml:space="preserve">    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ExitProcess</w:t>
      </w:r>
      <w:proofErr w:type="spellEnd"/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:rsidR="006C50E2" w:rsidRPr="00B36D85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36D85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B36D85">
        <w:rPr>
          <w:rFonts w:ascii="Consolas" w:hAnsi="Consolas"/>
          <w:sz w:val="20"/>
          <w:szCs w:val="20"/>
          <w:lang w:val="en-US"/>
        </w:rPr>
        <w:t xml:space="preserve">         </w:t>
      </w:r>
      <w:proofErr w:type="spellStart"/>
      <w:r w:rsidRPr="00B36D85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:rsidR="006C50E2" w:rsidRDefault="006C50E2" w:rsidP="006C50E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B36D85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B36D85">
        <w:rPr>
          <w:rFonts w:ascii="Consolas" w:hAnsi="Consolas"/>
          <w:sz w:val="20"/>
          <w:szCs w:val="20"/>
          <w:lang w:val="en-US"/>
        </w:rPr>
        <w:t>end</w:t>
      </w:r>
      <w:proofErr w:type="gramEnd"/>
    </w:p>
    <w:p w:rsidR="006C50E2" w:rsidRPr="006C1FBD" w:rsidRDefault="006C50E2" w:rsidP="006C50E2">
      <w:pPr>
        <w:jc w:val="center"/>
        <w:rPr>
          <w:rStyle w:val="ac"/>
          <w:lang w:val="en-US"/>
        </w:rPr>
      </w:pPr>
      <w:r>
        <w:rPr>
          <w:rStyle w:val="ac"/>
        </w:rPr>
        <w:lastRenderedPageBreak/>
        <w:t>Результаты</w:t>
      </w:r>
      <w:r w:rsidRPr="006C1FBD">
        <w:rPr>
          <w:rStyle w:val="ac"/>
          <w:lang w:val="en-US"/>
        </w:rPr>
        <w:t xml:space="preserve"> </w:t>
      </w:r>
      <w:r>
        <w:rPr>
          <w:rStyle w:val="ac"/>
        </w:rPr>
        <w:t>работы</w:t>
      </w:r>
    </w:p>
    <w:tbl>
      <w:tblPr>
        <w:tblStyle w:val="ad"/>
        <w:tblW w:w="0" w:type="auto"/>
        <w:tblLook w:val="04A0"/>
      </w:tblPr>
      <w:tblGrid>
        <w:gridCol w:w="5319"/>
        <w:gridCol w:w="5319"/>
      </w:tblGrid>
      <w:tr w:rsidR="006C50E2" w:rsidRPr="00B36D85" w:rsidTr="00C75F63">
        <w:tc>
          <w:tcPr>
            <w:tcW w:w="5228" w:type="dxa"/>
          </w:tcPr>
          <w:p w:rsidR="006C50E2" w:rsidRPr="00EE604E" w:rsidRDefault="006C50E2" w:rsidP="00C75F63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t>MENUDROPALIGNMENT = 1</w:t>
            </w:r>
          </w:p>
        </w:tc>
        <w:tc>
          <w:tcPr>
            <w:tcW w:w="5228" w:type="dxa"/>
          </w:tcPr>
          <w:p w:rsidR="006C50E2" w:rsidRPr="00B36D85" w:rsidRDefault="006C50E2" w:rsidP="00C75F63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t>MENUDROPALIGNMENT = 0</w:t>
            </w:r>
          </w:p>
        </w:tc>
      </w:tr>
      <w:tr w:rsidR="006C50E2" w:rsidRPr="00B36D85" w:rsidTr="00C75F63">
        <w:tc>
          <w:tcPr>
            <w:tcW w:w="5228" w:type="dxa"/>
          </w:tcPr>
          <w:p w:rsidR="006C50E2" w:rsidRPr="00CC45CC" w:rsidRDefault="006C50E2" w:rsidP="00C75F63">
            <w:pPr>
              <w:jc w:val="left"/>
              <w:rPr>
                <w:noProof/>
              </w:rPr>
            </w:pPr>
            <w:r w:rsidRPr="00CC45CC">
              <w:rPr>
                <w:noProof/>
                <w:lang w:eastAsia="ru-RU"/>
              </w:rPr>
              <w:drawing>
                <wp:inline distT="0" distB="0" distL="0" distR="0">
                  <wp:extent cx="3240000" cy="2443662"/>
                  <wp:effectExtent l="0" t="0" r="0" b="0"/>
                  <wp:docPr id="1724328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328204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4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C50E2" w:rsidRPr="00CC45CC" w:rsidRDefault="006C50E2" w:rsidP="00C75F63">
            <w:pPr>
              <w:jc w:val="left"/>
              <w:rPr>
                <w:noProof/>
              </w:rPr>
            </w:pPr>
            <w:r w:rsidRPr="00CC45CC">
              <w:rPr>
                <w:noProof/>
                <w:lang w:eastAsia="ru-RU"/>
              </w:rPr>
              <w:drawing>
                <wp:inline distT="0" distB="0" distL="0" distR="0">
                  <wp:extent cx="3240000" cy="2465911"/>
                  <wp:effectExtent l="0" t="0" r="0" b="0"/>
                  <wp:docPr id="18054786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478668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6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0E2" w:rsidRDefault="006C50E2" w:rsidP="006C50E2">
      <w:pPr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t>Также эту настройку можно изменить в редакторе реестра:</w:t>
      </w:r>
    </w:p>
    <w:p w:rsidR="006C50E2" w:rsidRPr="00EE604E" w:rsidRDefault="006C50E2" w:rsidP="006C50E2">
      <w:pPr>
        <w:rPr>
          <w:rStyle w:val="ac"/>
          <w:b w:val="0"/>
          <w:bCs w:val="0"/>
        </w:rPr>
      </w:pPr>
      <w:r w:rsidRPr="00EE604E">
        <w:rPr>
          <w:rStyle w:val="ac"/>
          <w:b w:val="0"/>
          <w:bCs w:val="0"/>
          <w:noProof/>
          <w:lang w:eastAsia="ru-RU"/>
        </w:rPr>
        <w:drawing>
          <wp:inline distT="0" distB="0" distL="0" distR="0">
            <wp:extent cx="6645910" cy="4313555"/>
            <wp:effectExtent l="0" t="0" r="2540" b="0"/>
            <wp:docPr id="82082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20153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E2" w:rsidRPr="00EE604E" w:rsidRDefault="006C50E2" w:rsidP="006C50E2">
      <w:pPr>
        <w:keepNext/>
        <w:jc w:val="center"/>
        <w:rPr>
          <w:rStyle w:val="ac"/>
        </w:rPr>
      </w:pPr>
      <w:r w:rsidRPr="000F56F2">
        <w:rPr>
          <w:rStyle w:val="ac"/>
        </w:rPr>
        <w:t>Выводы</w:t>
      </w:r>
    </w:p>
    <w:p w:rsidR="006C50E2" w:rsidRPr="000F56F2" w:rsidRDefault="006C50E2" w:rsidP="006C50E2">
      <w:r>
        <w:t xml:space="preserve">Получены практические навыки по установке системных параметров компьютера с использованием функции </w:t>
      </w:r>
      <w:proofErr w:type="spellStart"/>
      <w:r>
        <w:rPr>
          <w:lang w:val="en-US"/>
        </w:rPr>
        <w:t>SystemParametersInfo</w:t>
      </w:r>
      <w:proofErr w:type="spellEnd"/>
      <w:r w:rsidRPr="000F56F2">
        <w:t>.</w:t>
      </w:r>
    </w:p>
    <w:p w:rsidR="006C50E2" w:rsidRPr="000F56F2" w:rsidRDefault="006C50E2" w:rsidP="006C50E2"/>
    <w:p w:rsidR="006C50E2" w:rsidRPr="00D176C2" w:rsidRDefault="006C50E2" w:rsidP="00D176C2">
      <w:pPr>
        <w:rPr>
          <w:rStyle w:val="ac"/>
        </w:rPr>
      </w:pPr>
    </w:p>
    <w:sectPr w:rsidR="006C50E2" w:rsidRPr="00D176C2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compat/>
  <w:rsids>
    <w:rsidRoot w:val="004B039B"/>
    <w:rsid w:val="000075D6"/>
    <w:rsid w:val="00026F4B"/>
    <w:rsid w:val="00036731"/>
    <w:rsid w:val="000A7F59"/>
    <w:rsid w:val="002114D4"/>
    <w:rsid w:val="002A595E"/>
    <w:rsid w:val="004227AA"/>
    <w:rsid w:val="004B039B"/>
    <w:rsid w:val="004C40CD"/>
    <w:rsid w:val="00614855"/>
    <w:rsid w:val="006342F2"/>
    <w:rsid w:val="006C50E2"/>
    <w:rsid w:val="00786F7B"/>
    <w:rsid w:val="0080628C"/>
    <w:rsid w:val="00917205"/>
    <w:rsid w:val="00C53A84"/>
    <w:rsid w:val="00CB2586"/>
    <w:rsid w:val="00D176C2"/>
    <w:rsid w:val="00EC2371"/>
    <w:rsid w:val="00F31623"/>
    <w:rsid w:val="00F46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Прямая со стрелкой 1722132008"/>
        <o:r id="V:Rule2" type="connector" idref="#Прямая со стрелкой 1193773067"/>
        <o:r id="V:Rule3" type="connector" idref="#Прямая со стрелкой 1876286708"/>
        <o:r id="V:Rule4" type="connector" idref="#Прямая со стрелкой 2093127003"/>
        <o:r id="V:Rule5" type="connector" idref="#Прямая со стрелкой 2060589525"/>
        <o:r id="V:Rule6" type="connector" idref="#Прямая со стрелкой 1008073904"/>
        <o:r id="V:Rule7" type="connector" idref="#Прямая со стрелкой 509111305"/>
        <o:r id="V:Rule8" type="connector" idref="#Прямая со стрелкой 1731063445"/>
        <o:r id="V:Rule9" type="connector" idref="#Прямая со стрелкой 947873017"/>
        <o:r id="V:Rule10" type="connector" idref="#Прямая со стрелкой 1712396076"/>
        <o:r id="V:Rule11" type="connector" idref="#Прямая со стрелкой 1324213453"/>
        <o:r id="V:Rule12" type="connector" idref="#Прямая со стрелкой 1538930035"/>
        <o:r id="V:Rule13" type="connector" idref="#Соединитель: уступ 182257317"/>
        <o:r id="V:Rule14" type="connector" idref="#Соединитель: уступ 1489531966"/>
        <o:r id="V:Rule15" type="connector" idref="#Соединитель: уступ 14334077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5D6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B039B"/>
    <w:rPr>
      <w:b/>
      <w:bCs/>
    </w:rPr>
  </w:style>
  <w:style w:type="table" w:styleId="ad">
    <w:name w:val="Table Grid"/>
    <w:basedOn w:val="a1"/>
    <w:uiPriority w:val="39"/>
    <w:rsid w:val="00634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C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C5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6C8D-E721-4767-A0BF-69602118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113</TotalTime>
  <Pages>11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6</cp:revision>
  <dcterms:created xsi:type="dcterms:W3CDTF">2025-09-15T19:56:00Z</dcterms:created>
  <dcterms:modified xsi:type="dcterms:W3CDTF">2025-09-26T06:18:00Z</dcterms:modified>
</cp:coreProperties>
</file>